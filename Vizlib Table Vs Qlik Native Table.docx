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CBA83" w14:textId="472BDAF8" w:rsidR="00B91D22" w:rsidRDefault="008223AB">
      <w:pPr>
        <w:rPr>
          <w:b/>
        </w:rPr>
      </w:pPr>
      <w:proofErr w:type="spellStart"/>
      <w:r w:rsidRPr="008223AB">
        <w:rPr>
          <w:b/>
        </w:rPr>
        <w:t>Vizlib</w:t>
      </w:r>
      <w:proofErr w:type="spellEnd"/>
      <w:r w:rsidRPr="008223AB">
        <w:rPr>
          <w:b/>
        </w:rPr>
        <w:t xml:space="preserve"> Table</w:t>
      </w:r>
      <w:r>
        <w:rPr>
          <w:b/>
        </w:rPr>
        <w:t xml:space="preserve"> Vs Qlik Native Table</w:t>
      </w:r>
    </w:p>
    <w:p w14:paraId="787C3495" w14:textId="77777777" w:rsidR="008223AB" w:rsidRDefault="008223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3"/>
      </w:tblGrid>
      <w:tr w:rsidR="008223AB" w14:paraId="54474330" w14:textId="77777777" w:rsidTr="008223AB">
        <w:tc>
          <w:tcPr>
            <w:tcW w:w="3004" w:type="dxa"/>
          </w:tcPr>
          <w:p w14:paraId="09F746AE" w14:textId="5E9B8BF8" w:rsidR="008223AB" w:rsidRDefault="008223AB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3003" w:type="dxa"/>
          </w:tcPr>
          <w:p w14:paraId="2D7BF9CE" w14:textId="7AE2DC22" w:rsidR="008223AB" w:rsidRDefault="008223AB">
            <w:pPr>
              <w:rPr>
                <w:b/>
              </w:rPr>
            </w:pPr>
            <w:proofErr w:type="spellStart"/>
            <w:r>
              <w:rPr>
                <w:b/>
              </w:rPr>
              <w:t>Vizlib</w:t>
            </w:r>
            <w:proofErr w:type="spellEnd"/>
            <w:r>
              <w:rPr>
                <w:b/>
              </w:rPr>
              <w:t xml:space="preserve"> Table</w:t>
            </w:r>
          </w:p>
        </w:tc>
        <w:tc>
          <w:tcPr>
            <w:tcW w:w="3003" w:type="dxa"/>
          </w:tcPr>
          <w:p w14:paraId="6E5F2CD1" w14:textId="26CFD907" w:rsidR="008223AB" w:rsidRDefault="008223AB">
            <w:pPr>
              <w:rPr>
                <w:b/>
              </w:rPr>
            </w:pPr>
            <w:r>
              <w:rPr>
                <w:b/>
              </w:rPr>
              <w:t>Qlik Native Table</w:t>
            </w:r>
          </w:p>
        </w:tc>
      </w:tr>
      <w:tr w:rsidR="008223AB" w14:paraId="2E8F3688" w14:textId="77777777" w:rsidTr="008223AB">
        <w:tc>
          <w:tcPr>
            <w:tcW w:w="3004" w:type="dxa"/>
          </w:tcPr>
          <w:p w14:paraId="4CE96C9E" w14:textId="39595564" w:rsidR="008223AB" w:rsidRDefault="008223AB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003" w:type="dxa"/>
          </w:tcPr>
          <w:p w14:paraId="7C392F5E" w14:textId="77777777" w:rsidR="008223AB" w:rsidRDefault="008223AB">
            <w:pPr>
              <w:rPr>
                <w:b/>
              </w:rPr>
            </w:pPr>
          </w:p>
        </w:tc>
        <w:tc>
          <w:tcPr>
            <w:tcW w:w="3003" w:type="dxa"/>
          </w:tcPr>
          <w:p w14:paraId="31F8BD9E" w14:textId="082B3266" w:rsidR="008223AB" w:rsidRDefault="008223AB">
            <w:pPr>
              <w:rPr>
                <w:b/>
              </w:rPr>
            </w:pPr>
          </w:p>
        </w:tc>
      </w:tr>
      <w:tr w:rsidR="008223AB" w14:paraId="00DF1C37" w14:textId="77777777" w:rsidTr="008223AB">
        <w:tc>
          <w:tcPr>
            <w:tcW w:w="3004" w:type="dxa"/>
          </w:tcPr>
          <w:p w14:paraId="6D5CC834" w14:textId="7F7B239D" w:rsidR="008223AB" w:rsidRPr="008223AB" w:rsidRDefault="008223AB" w:rsidP="008223AB">
            <w:r w:rsidRPr="008223AB">
              <w:t xml:space="preserve">         Conditional</w:t>
            </w:r>
          </w:p>
        </w:tc>
        <w:tc>
          <w:tcPr>
            <w:tcW w:w="3003" w:type="dxa"/>
          </w:tcPr>
          <w:p w14:paraId="1B796C80" w14:textId="2843B431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C443CD9" w14:textId="6BFBF877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23AB" w14:paraId="5FE4F74D" w14:textId="77777777" w:rsidTr="008223AB">
        <w:tc>
          <w:tcPr>
            <w:tcW w:w="3004" w:type="dxa"/>
          </w:tcPr>
          <w:p w14:paraId="093977D5" w14:textId="40588C52" w:rsidR="008223AB" w:rsidRPr="008223AB" w:rsidRDefault="008223AB" w:rsidP="008223AB">
            <w:r w:rsidRPr="008223AB">
              <w:t xml:space="preserve">         Background colour</w:t>
            </w:r>
          </w:p>
        </w:tc>
        <w:tc>
          <w:tcPr>
            <w:tcW w:w="3003" w:type="dxa"/>
          </w:tcPr>
          <w:p w14:paraId="7CB6EE15" w14:textId="48647F63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0D89551" w14:textId="3C77E770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23AB" w14:paraId="2D3F6241" w14:textId="77777777" w:rsidTr="008223AB">
        <w:tc>
          <w:tcPr>
            <w:tcW w:w="3004" w:type="dxa"/>
          </w:tcPr>
          <w:p w14:paraId="6EA83716" w14:textId="3A04AF12" w:rsidR="008223AB" w:rsidRPr="008223AB" w:rsidRDefault="008223AB" w:rsidP="008223AB">
            <w:r w:rsidRPr="008223AB">
              <w:t xml:space="preserve">         Text co</w:t>
            </w:r>
            <w:r>
              <w:t>lour</w:t>
            </w:r>
          </w:p>
        </w:tc>
        <w:tc>
          <w:tcPr>
            <w:tcW w:w="3003" w:type="dxa"/>
          </w:tcPr>
          <w:p w14:paraId="46564399" w14:textId="5277CCA9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766C211E" w14:textId="5EF6976A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23AB" w14:paraId="39BC861E" w14:textId="77777777" w:rsidTr="008223AB">
        <w:tc>
          <w:tcPr>
            <w:tcW w:w="3004" w:type="dxa"/>
          </w:tcPr>
          <w:p w14:paraId="343337C5" w14:textId="72EB87A9" w:rsidR="008223AB" w:rsidRPr="008223AB" w:rsidRDefault="008223AB" w:rsidP="008223AB">
            <w:r>
              <w:rPr>
                <w:b/>
              </w:rPr>
              <w:t xml:space="preserve">         </w:t>
            </w:r>
            <w:r w:rsidRPr="008223AB">
              <w:t>Alignment</w:t>
            </w:r>
          </w:p>
        </w:tc>
        <w:tc>
          <w:tcPr>
            <w:tcW w:w="3003" w:type="dxa"/>
          </w:tcPr>
          <w:p w14:paraId="2BEF48E0" w14:textId="58F3451C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5CB77B8" w14:textId="351BB4A5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23AB" w14:paraId="3F80BC1A" w14:textId="77777777" w:rsidTr="008223AB">
        <w:tc>
          <w:tcPr>
            <w:tcW w:w="3004" w:type="dxa"/>
          </w:tcPr>
          <w:p w14:paraId="46B7B842" w14:textId="67EAEB25" w:rsidR="008223AB" w:rsidRPr="008223AB" w:rsidRDefault="008223AB" w:rsidP="008223AB">
            <w:r w:rsidRPr="008223AB">
              <w:t xml:space="preserve">         Limited value</w:t>
            </w:r>
          </w:p>
        </w:tc>
        <w:tc>
          <w:tcPr>
            <w:tcW w:w="3003" w:type="dxa"/>
          </w:tcPr>
          <w:p w14:paraId="1124A002" w14:textId="07AF3B96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51B3302" w14:textId="02EDF071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23AB" w14:paraId="16B59E47" w14:textId="77777777" w:rsidTr="008223AB">
        <w:tc>
          <w:tcPr>
            <w:tcW w:w="3004" w:type="dxa"/>
          </w:tcPr>
          <w:p w14:paraId="56BA8EA9" w14:textId="1A2CA84D" w:rsidR="008223AB" w:rsidRPr="008223AB" w:rsidRDefault="008223AB" w:rsidP="008223AB">
            <w:r w:rsidRPr="008223AB">
              <w:t xml:space="preserve">         Calculated dimension</w:t>
            </w:r>
          </w:p>
        </w:tc>
        <w:tc>
          <w:tcPr>
            <w:tcW w:w="3003" w:type="dxa"/>
          </w:tcPr>
          <w:p w14:paraId="4DFFD42B" w14:textId="688D98FF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6A7B493D" w14:textId="7D2DD200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223AB" w14:paraId="74908C27" w14:textId="77777777" w:rsidTr="008223AB">
        <w:tc>
          <w:tcPr>
            <w:tcW w:w="3004" w:type="dxa"/>
          </w:tcPr>
          <w:p w14:paraId="7EEB7C02" w14:textId="7BEE5341" w:rsidR="008223AB" w:rsidRPr="008223AB" w:rsidRDefault="008223AB" w:rsidP="008223AB">
            <w:r>
              <w:rPr>
                <w:b/>
              </w:rPr>
              <w:t xml:space="preserve">         </w:t>
            </w:r>
            <w:r w:rsidRPr="008223AB">
              <w:t>Cell tooltip</w:t>
            </w:r>
          </w:p>
        </w:tc>
        <w:tc>
          <w:tcPr>
            <w:tcW w:w="3003" w:type="dxa"/>
          </w:tcPr>
          <w:p w14:paraId="2B015DF3" w14:textId="00FCDD41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6E7E0B9E" w14:textId="7FC0A4CE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8223AB" w14:paraId="4F9BB8BC" w14:textId="77777777" w:rsidTr="008223AB">
        <w:tc>
          <w:tcPr>
            <w:tcW w:w="3004" w:type="dxa"/>
          </w:tcPr>
          <w:p w14:paraId="5C9B8577" w14:textId="5C1CACD4" w:rsidR="008223AB" w:rsidRPr="008223AB" w:rsidRDefault="008223AB" w:rsidP="008223AB">
            <w:r w:rsidRPr="008223AB">
              <w:t xml:space="preserve">         Title Icon</w:t>
            </w:r>
          </w:p>
        </w:tc>
        <w:tc>
          <w:tcPr>
            <w:tcW w:w="3003" w:type="dxa"/>
          </w:tcPr>
          <w:p w14:paraId="555C10B4" w14:textId="4A8E0831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7F9A780" w14:textId="4FF9658F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8223AB" w14:paraId="444BBAA2" w14:textId="77777777" w:rsidTr="008223AB">
        <w:tc>
          <w:tcPr>
            <w:tcW w:w="3004" w:type="dxa"/>
          </w:tcPr>
          <w:p w14:paraId="4EE4A2C5" w14:textId="59D1393F" w:rsidR="008223AB" w:rsidRPr="008223AB" w:rsidRDefault="008223AB" w:rsidP="008223AB">
            <w:r w:rsidRPr="008223AB">
              <w:t xml:space="preserve">         Title tooltip</w:t>
            </w:r>
          </w:p>
        </w:tc>
        <w:tc>
          <w:tcPr>
            <w:tcW w:w="3003" w:type="dxa"/>
          </w:tcPr>
          <w:p w14:paraId="34452C85" w14:textId="45DD25A1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5CC9C9B3" w14:textId="2DB9F126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8223AB" w14:paraId="24F65F02" w14:textId="77777777" w:rsidTr="008223AB">
        <w:tc>
          <w:tcPr>
            <w:tcW w:w="3004" w:type="dxa"/>
          </w:tcPr>
          <w:p w14:paraId="5F364C4B" w14:textId="2524819A" w:rsidR="008223AB" w:rsidRPr="008223AB" w:rsidRDefault="008223AB" w:rsidP="008223AB">
            <w:r>
              <w:rPr>
                <w:b/>
              </w:rPr>
              <w:t xml:space="preserve">         </w:t>
            </w:r>
            <w:r w:rsidRPr="008223AB">
              <w:t>Font style</w:t>
            </w:r>
          </w:p>
        </w:tc>
        <w:tc>
          <w:tcPr>
            <w:tcW w:w="3003" w:type="dxa"/>
          </w:tcPr>
          <w:p w14:paraId="4119B1D0" w14:textId="048CB343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1C746DE" w14:textId="24C5BB4D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8223AB" w14:paraId="10210004" w14:textId="77777777" w:rsidTr="008223AB">
        <w:tc>
          <w:tcPr>
            <w:tcW w:w="3004" w:type="dxa"/>
          </w:tcPr>
          <w:p w14:paraId="23997E3D" w14:textId="2ED32B4A" w:rsidR="008223AB" w:rsidRPr="008223AB" w:rsidRDefault="008223AB" w:rsidP="008223AB">
            <w:r>
              <w:rPr>
                <w:b/>
              </w:rPr>
              <w:t xml:space="preserve">         </w:t>
            </w:r>
            <w:r w:rsidRPr="008223AB">
              <w:t>Actions</w:t>
            </w:r>
          </w:p>
        </w:tc>
        <w:tc>
          <w:tcPr>
            <w:tcW w:w="3003" w:type="dxa"/>
          </w:tcPr>
          <w:p w14:paraId="528CC07A" w14:textId="76308A19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7CC0EBBF" w14:textId="3F2EE794" w:rsidR="008223AB" w:rsidRDefault="008223AB" w:rsidP="008223AB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0E68A268" w14:textId="77777777" w:rsidTr="008223AB">
        <w:tc>
          <w:tcPr>
            <w:tcW w:w="3004" w:type="dxa"/>
          </w:tcPr>
          <w:p w14:paraId="6F242B2F" w14:textId="0613E1D1" w:rsidR="00F92FB4" w:rsidRPr="00F92FB4" w:rsidRDefault="00F92FB4" w:rsidP="008223AB">
            <w:r>
              <w:rPr>
                <w:b/>
              </w:rPr>
              <w:t xml:space="preserve">         </w:t>
            </w:r>
            <w:r w:rsidRPr="00F92FB4">
              <w:t>Pin column</w:t>
            </w:r>
          </w:p>
        </w:tc>
        <w:tc>
          <w:tcPr>
            <w:tcW w:w="3003" w:type="dxa"/>
          </w:tcPr>
          <w:p w14:paraId="5999A2B5" w14:textId="43CAD07D" w:rsidR="00F92FB4" w:rsidRDefault="00F92FB4" w:rsidP="008223AB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7603E4AC" w14:textId="56AD22C7" w:rsidR="00F92FB4" w:rsidRDefault="00F92FB4" w:rsidP="008223AB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367F0" w14:paraId="7C31C268" w14:textId="77777777" w:rsidTr="008223AB">
        <w:tc>
          <w:tcPr>
            <w:tcW w:w="3004" w:type="dxa"/>
          </w:tcPr>
          <w:p w14:paraId="08CF3C8B" w14:textId="13B58CD0" w:rsidR="009367F0" w:rsidRDefault="009367F0" w:rsidP="009367F0">
            <w:pPr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3003" w:type="dxa"/>
          </w:tcPr>
          <w:p w14:paraId="11525553" w14:textId="77777777" w:rsidR="009367F0" w:rsidRDefault="009367F0" w:rsidP="009367F0">
            <w:pPr>
              <w:rPr>
                <w:b/>
              </w:rPr>
            </w:pPr>
          </w:p>
        </w:tc>
        <w:tc>
          <w:tcPr>
            <w:tcW w:w="3003" w:type="dxa"/>
          </w:tcPr>
          <w:p w14:paraId="1EA006CE" w14:textId="77777777" w:rsidR="009367F0" w:rsidRDefault="009367F0" w:rsidP="009367F0">
            <w:pPr>
              <w:rPr>
                <w:b/>
              </w:rPr>
            </w:pPr>
          </w:p>
        </w:tc>
      </w:tr>
      <w:tr w:rsidR="00F92FB4" w14:paraId="3633B914" w14:textId="77777777" w:rsidTr="008223AB">
        <w:tc>
          <w:tcPr>
            <w:tcW w:w="3004" w:type="dxa"/>
          </w:tcPr>
          <w:p w14:paraId="0F800CC0" w14:textId="1EB580EA" w:rsidR="00F92FB4" w:rsidRDefault="00F92FB4" w:rsidP="00F92FB4">
            <w:pPr>
              <w:rPr>
                <w:b/>
              </w:rPr>
            </w:pPr>
            <w:r w:rsidRPr="008223AB">
              <w:t xml:space="preserve">         Conditional</w:t>
            </w:r>
          </w:p>
        </w:tc>
        <w:tc>
          <w:tcPr>
            <w:tcW w:w="3003" w:type="dxa"/>
          </w:tcPr>
          <w:p w14:paraId="3E75E32A" w14:textId="12694D1C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B988BB0" w14:textId="38315DAE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2FB4" w14:paraId="6A4291A5" w14:textId="77777777" w:rsidTr="008223AB">
        <w:tc>
          <w:tcPr>
            <w:tcW w:w="3004" w:type="dxa"/>
          </w:tcPr>
          <w:p w14:paraId="3998D0DC" w14:textId="341F4F20" w:rsidR="00F92FB4" w:rsidRDefault="00F92FB4" w:rsidP="00F92FB4">
            <w:pPr>
              <w:rPr>
                <w:b/>
              </w:rPr>
            </w:pPr>
            <w:r w:rsidRPr="008223AB">
              <w:t xml:space="preserve">         Background colour</w:t>
            </w:r>
          </w:p>
        </w:tc>
        <w:tc>
          <w:tcPr>
            <w:tcW w:w="3003" w:type="dxa"/>
          </w:tcPr>
          <w:p w14:paraId="36915865" w14:textId="6CBFD847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00F8F7AE" w14:textId="58E3B48D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2FB4" w14:paraId="379629AA" w14:textId="77777777" w:rsidTr="008223AB">
        <w:tc>
          <w:tcPr>
            <w:tcW w:w="3004" w:type="dxa"/>
          </w:tcPr>
          <w:p w14:paraId="6ECC7782" w14:textId="302B485B" w:rsidR="00F92FB4" w:rsidRDefault="00F92FB4" w:rsidP="00F92FB4">
            <w:pPr>
              <w:rPr>
                <w:b/>
              </w:rPr>
            </w:pPr>
            <w:r w:rsidRPr="008223AB">
              <w:t xml:space="preserve">         Text co</w:t>
            </w:r>
            <w:r>
              <w:t>lour</w:t>
            </w:r>
          </w:p>
        </w:tc>
        <w:tc>
          <w:tcPr>
            <w:tcW w:w="3003" w:type="dxa"/>
          </w:tcPr>
          <w:p w14:paraId="35119EC1" w14:textId="16D902F9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00041494" w14:textId="329264FB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2FB4" w14:paraId="5892FE26" w14:textId="77777777" w:rsidTr="008223AB">
        <w:tc>
          <w:tcPr>
            <w:tcW w:w="3004" w:type="dxa"/>
          </w:tcPr>
          <w:p w14:paraId="1CB67A41" w14:textId="07839AB6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8223AB">
              <w:t>Alignment</w:t>
            </w:r>
          </w:p>
        </w:tc>
        <w:tc>
          <w:tcPr>
            <w:tcW w:w="3003" w:type="dxa"/>
          </w:tcPr>
          <w:p w14:paraId="1F7CDF0A" w14:textId="1E53C295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4854ACB" w14:textId="3538D045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2FB4" w14:paraId="5CDD6D4D" w14:textId="77777777" w:rsidTr="008223AB">
        <w:tc>
          <w:tcPr>
            <w:tcW w:w="3004" w:type="dxa"/>
          </w:tcPr>
          <w:p w14:paraId="319FA154" w14:textId="35B70A99" w:rsidR="00F92FB4" w:rsidRPr="008223AB" w:rsidRDefault="00F92FB4" w:rsidP="00F92FB4">
            <w:r>
              <w:rPr>
                <w:b/>
              </w:rPr>
              <w:t xml:space="preserve">         </w:t>
            </w:r>
            <w:r w:rsidRPr="008223AB">
              <w:t>Cell tooltip</w:t>
            </w:r>
          </w:p>
        </w:tc>
        <w:tc>
          <w:tcPr>
            <w:tcW w:w="3003" w:type="dxa"/>
          </w:tcPr>
          <w:p w14:paraId="53FCE317" w14:textId="66AB15D6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7A0BF73" w14:textId="5F9AADCC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653B6451" w14:textId="77777777" w:rsidTr="008223AB">
        <w:tc>
          <w:tcPr>
            <w:tcW w:w="3004" w:type="dxa"/>
          </w:tcPr>
          <w:p w14:paraId="600B3067" w14:textId="32846E0A" w:rsidR="00F92FB4" w:rsidRDefault="00F92FB4" w:rsidP="00F92FB4">
            <w:pPr>
              <w:rPr>
                <w:b/>
              </w:rPr>
            </w:pPr>
            <w:r w:rsidRPr="008223AB">
              <w:t xml:space="preserve">         Title Icon</w:t>
            </w:r>
          </w:p>
        </w:tc>
        <w:tc>
          <w:tcPr>
            <w:tcW w:w="3003" w:type="dxa"/>
          </w:tcPr>
          <w:p w14:paraId="284CD85B" w14:textId="4C71B0B2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714D4FB" w14:textId="4C0A56EE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71623674" w14:textId="77777777" w:rsidTr="008223AB">
        <w:tc>
          <w:tcPr>
            <w:tcW w:w="3004" w:type="dxa"/>
          </w:tcPr>
          <w:p w14:paraId="36D010E9" w14:textId="5FCFF28E" w:rsidR="00F92FB4" w:rsidRPr="008223AB" w:rsidRDefault="00F92FB4" w:rsidP="00F92FB4">
            <w:r w:rsidRPr="008223AB">
              <w:t xml:space="preserve">         Title tooltip</w:t>
            </w:r>
          </w:p>
        </w:tc>
        <w:tc>
          <w:tcPr>
            <w:tcW w:w="3003" w:type="dxa"/>
          </w:tcPr>
          <w:p w14:paraId="67257D07" w14:textId="40948377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43A7333" w14:textId="43B5D0E9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31EBD2EE" w14:textId="77777777" w:rsidTr="008223AB">
        <w:tc>
          <w:tcPr>
            <w:tcW w:w="3004" w:type="dxa"/>
          </w:tcPr>
          <w:p w14:paraId="3FF982D9" w14:textId="3F07BDE4" w:rsidR="00F92FB4" w:rsidRPr="008223AB" w:rsidRDefault="00F92FB4" w:rsidP="00F92FB4">
            <w:r>
              <w:rPr>
                <w:b/>
              </w:rPr>
              <w:t xml:space="preserve">         </w:t>
            </w:r>
            <w:r w:rsidRPr="008223AB">
              <w:t>Font style</w:t>
            </w:r>
          </w:p>
        </w:tc>
        <w:tc>
          <w:tcPr>
            <w:tcW w:w="3003" w:type="dxa"/>
          </w:tcPr>
          <w:p w14:paraId="621DA70E" w14:textId="1C844E2A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69EB754" w14:textId="311C5C6D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3354EE90" w14:textId="77777777" w:rsidTr="008223AB">
        <w:tc>
          <w:tcPr>
            <w:tcW w:w="3004" w:type="dxa"/>
          </w:tcPr>
          <w:p w14:paraId="363C78C1" w14:textId="5C50E520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8223AB">
              <w:t>Actions</w:t>
            </w:r>
          </w:p>
        </w:tc>
        <w:tc>
          <w:tcPr>
            <w:tcW w:w="3003" w:type="dxa"/>
          </w:tcPr>
          <w:p w14:paraId="48F141C7" w14:textId="1AB7643F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6A755BF0" w14:textId="28129D03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49CCF7E9" w14:textId="77777777" w:rsidTr="008223AB">
        <w:tc>
          <w:tcPr>
            <w:tcW w:w="3004" w:type="dxa"/>
          </w:tcPr>
          <w:p w14:paraId="24A64591" w14:textId="798C468E" w:rsidR="00F92FB4" w:rsidRPr="00F92FB4" w:rsidRDefault="00F92FB4" w:rsidP="00F92FB4">
            <w:r w:rsidRPr="00F92FB4">
              <w:t xml:space="preserve">        Indicator</w:t>
            </w:r>
          </w:p>
        </w:tc>
        <w:tc>
          <w:tcPr>
            <w:tcW w:w="3003" w:type="dxa"/>
          </w:tcPr>
          <w:p w14:paraId="19C790B0" w14:textId="005B7016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8066E95" w14:textId="4A8C5932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01E239C9" w14:textId="77777777" w:rsidTr="008223AB">
        <w:tc>
          <w:tcPr>
            <w:tcW w:w="3004" w:type="dxa"/>
          </w:tcPr>
          <w:p w14:paraId="6BD8C732" w14:textId="231155D7" w:rsidR="00F92FB4" w:rsidRPr="00F92FB4" w:rsidRDefault="00F92FB4" w:rsidP="00F92FB4">
            <w:r w:rsidRPr="00F92FB4">
              <w:t xml:space="preserve">        Mini</w:t>
            </w:r>
            <w:r>
              <w:t xml:space="preserve"> </w:t>
            </w:r>
            <w:r w:rsidRPr="00F92FB4">
              <w:t>chart</w:t>
            </w:r>
          </w:p>
        </w:tc>
        <w:tc>
          <w:tcPr>
            <w:tcW w:w="3003" w:type="dxa"/>
          </w:tcPr>
          <w:p w14:paraId="765EB49C" w14:textId="4EE7A4E7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A43B0CC" w14:textId="0546AFA1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31CCDC99" w14:textId="77777777" w:rsidTr="008223AB">
        <w:tc>
          <w:tcPr>
            <w:tcW w:w="3004" w:type="dxa"/>
          </w:tcPr>
          <w:p w14:paraId="56886562" w14:textId="6B16DFB0" w:rsidR="00F92FB4" w:rsidRPr="00F92FB4" w:rsidRDefault="00F92FB4" w:rsidP="00F92FB4">
            <w:r w:rsidRPr="00F92FB4">
              <w:t xml:space="preserve">       </w:t>
            </w:r>
            <w:r>
              <w:t xml:space="preserve"> </w:t>
            </w:r>
            <w:r w:rsidRPr="00F92FB4">
              <w:t>Progress</w:t>
            </w:r>
            <w:r>
              <w:t xml:space="preserve"> </w:t>
            </w:r>
            <w:r w:rsidRPr="00F92FB4">
              <w:t>bar</w:t>
            </w:r>
          </w:p>
        </w:tc>
        <w:tc>
          <w:tcPr>
            <w:tcW w:w="3003" w:type="dxa"/>
          </w:tcPr>
          <w:p w14:paraId="49A63A71" w14:textId="27AE1281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091CD2BA" w14:textId="03CC6C83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7F57F6AF" w14:textId="77777777" w:rsidTr="008223AB">
        <w:tc>
          <w:tcPr>
            <w:tcW w:w="3004" w:type="dxa"/>
          </w:tcPr>
          <w:p w14:paraId="31F2FD1F" w14:textId="22278063" w:rsidR="00F92FB4" w:rsidRPr="00F92FB4" w:rsidRDefault="00F92FB4" w:rsidP="00F92FB4">
            <w:r>
              <w:rPr>
                <w:b/>
              </w:rPr>
              <w:t xml:space="preserve">        </w:t>
            </w:r>
            <w:r w:rsidRPr="00F92FB4">
              <w:t>Text as URL</w:t>
            </w:r>
          </w:p>
        </w:tc>
        <w:tc>
          <w:tcPr>
            <w:tcW w:w="3003" w:type="dxa"/>
          </w:tcPr>
          <w:p w14:paraId="51E55811" w14:textId="60751833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66705ACA" w14:textId="072E4C40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92FB4" w14:paraId="17A09124" w14:textId="77777777" w:rsidTr="008223AB">
        <w:tc>
          <w:tcPr>
            <w:tcW w:w="3004" w:type="dxa"/>
          </w:tcPr>
          <w:p w14:paraId="7AF0B4C5" w14:textId="1CF025B2" w:rsidR="00F92FB4" w:rsidRPr="00F92FB4" w:rsidRDefault="00F92FB4" w:rsidP="00F92FB4">
            <w:r>
              <w:rPr>
                <w:b/>
              </w:rPr>
              <w:t xml:space="preserve">        </w:t>
            </w:r>
            <w:r w:rsidRPr="00F92FB4">
              <w:t>Pin column</w:t>
            </w:r>
          </w:p>
        </w:tc>
        <w:tc>
          <w:tcPr>
            <w:tcW w:w="3003" w:type="dxa"/>
          </w:tcPr>
          <w:p w14:paraId="7F53D157" w14:textId="43E2E226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D92E679" w14:textId="720AA664" w:rsidR="00F92FB4" w:rsidRDefault="00F92FB4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C44512" w14:paraId="2657605F" w14:textId="77777777" w:rsidTr="008223AB">
        <w:tc>
          <w:tcPr>
            <w:tcW w:w="3004" w:type="dxa"/>
          </w:tcPr>
          <w:p w14:paraId="277E232D" w14:textId="3A89E33E" w:rsidR="00C44512" w:rsidRDefault="00C44512" w:rsidP="00F92FB4">
            <w:pPr>
              <w:rPr>
                <w:b/>
              </w:rPr>
            </w:pPr>
            <w:r>
              <w:rPr>
                <w:b/>
              </w:rPr>
              <w:t>Sorting</w:t>
            </w:r>
          </w:p>
        </w:tc>
        <w:tc>
          <w:tcPr>
            <w:tcW w:w="3003" w:type="dxa"/>
          </w:tcPr>
          <w:p w14:paraId="2D182AFF" w14:textId="56DFA015" w:rsidR="00C44512" w:rsidRDefault="00C44512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3365494" w14:textId="5C0D284F" w:rsidR="00C44512" w:rsidRDefault="00C44512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C44512" w14:paraId="6E006441" w14:textId="77777777" w:rsidTr="008223AB">
        <w:tc>
          <w:tcPr>
            <w:tcW w:w="3004" w:type="dxa"/>
          </w:tcPr>
          <w:p w14:paraId="7F5344CA" w14:textId="4317ED99" w:rsidR="00C44512" w:rsidRDefault="001807DA" w:rsidP="00F92FB4">
            <w:pPr>
              <w:rPr>
                <w:b/>
              </w:rPr>
            </w:pPr>
            <w:r>
              <w:rPr>
                <w:b/>
              </w:rPr>
              <w:t>Table conditional</w:t>
            </w:r>
          </w:p>
        </w:tc>
        <w:tc>
          <w:tcPr>
            <w:tcW w:w="3003" w:type="dxa"/>
          </w:tcPr>
          <w:p w14:paraId="388306B3" w14:textId="0802DD6D" w:rsidR="00C44512" w:rsidRDefault="001807DA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5A4CAAF" w14:textId="70F56614" w:rsidR="00C44512" w:rsidRDefault="001807DA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C44512" w14:paraId="569BD85C" w14:textId="77777777" w:rsidTr="008223AB">
        <w:tc>
          <w:tcPr>
            <w:tcW w:w="3004" w:type="dxa"/>
          </w:tcPr>
          <w:p w14:paraId="709792A0" w14:textId="342A8389" w:rsidR="00C44512" w:rsidRDefault="00597888" w:rsidP="00F92FB4">
            <w:pPr>
              <w:rPr>
                <w:b/>
              </w:rPr>
            </w:pPr>
            <w:proofErr w:type="spellStart"/>
            <w:r>
              <w:rPr>
                <w:b/>
              </w:rPr>
              <w:t>Preset</w:t>
            </w:r>
            <w:proofErr w:type="spellEnd"/>
            <w:r>
              <w:rPr>
                <w:b/>
              </w:rPr>
              <w:t xml:space="preserve"> theme</w:t>
            </w:r>
          </w:p>
        </w:tc>
        <w:tc>
          <w:tcPr>
            <w:tcW w:w="3003" w:type="dxa"/>
          </w:tcPr>
          <w:p w14:paraId="01E0F6C5" w14:textId="5E04FE4D" w:rsidR="00C44512" w:rsidRDefault="00597888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E6793BF" w14:textId="009CC085" w:rsidR="00C44512" w:rsidRDefault="00597888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C44512" w14:paraId="465FFAA8" w14:textId="77777777" w:rsidTr="008223AB">
        <w:tc>
          <w:tcPr>
            <w:tcW w:w="3004" w:type="dxa"/>
          </w:tcPr>
          <w:p w14:paraId="5D998C8D" w14:textId="3ACC49DC" w:rsidR="00C44512" w:rsidRDefault="00A924A5" w:rsidP="00F92F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003" w:type="dxa"/>
          </w:tcPr>
          <w:p w14:paraId="66B1F7CE" w14:textId="77777777" w:rsidR="00C44512" w:rsidRDefault="00C44512" w:rsidP="00F92FB4">
            <w:pPr>
              <w:rPr>
                <w:b/>
              </w:rPr>
            </w:pPr>
          </w:p>
        </w:tc>
        <w:tc>
          <w:tcPr>
            <w:tcW w:w="3003" w:type="dxa"/>
          </w:tcPr>
          <w:p w14:paraId="547C79F8" w14:textId="77777777" w:rsidR="00C44512" w:rsidRDefault="00C44512" w:rsidP="00F92FB4">
            <w:pPr>
              <w:rPr>
                <w:b/>
              </w:rPr>
            </w:pPr>
          </w:p>
        </w:tc>
      </w:tr>
      <w:tr w:rsidR="00A924A5" w14:paraId="00F6E8AC" w14:textId="77777777" w:rsidTr="008223AB">
        <w:tc>
          <w:tcPr>
            <w:tcW w:w="3004" w:type="dxa"/>
          </w:tcPr>
          <w:p w14:paraId="7B58FD47" w14:textId="2EA6DE66" w:rsidR="00A924A5" w:rsidRPr="00267586" w:rsidRDefault="00A924A5" w:rsidP="00F92FB4">
            <w:r w:rsidRPr="00267586">
              <w:t xml:space="preserve">          Font</w:t>
            </w:r>
          </w:p>
        </w:tc>
        <w:tc>
          <w:tcPr>
            <w:tcW w:w="3003" w:type="dxa"/>
          </w:tcPr>
          <w:p w14:paraId="1FF97C10" w14:textId="2659E097" w:rsidR="00A924A5" w:rsidRDefault="00A924A5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119419D" w14:textId="310057B5" w:rsidR="00A924A5" w:rsidRDefault="00A924A5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A924A5" w14:paraId="374E42C9" w14:textId="77777777" w:rsidTr="008223AB">
        <w:tc>
          <w:tcPr>
            <w:tcW w:w="3004" w:type="dxa"/>
          </w:tcPr>
          <w:p w14:paraId="2409D956" w14:textId="108DAE06" w:rsidR="00A924A5" w:rsidRPr="00267586" w:rsidRDefault="00A924A5" w:rsidP="00F92FB4">
            <w:r w:rsidRPr="00267586">
              <w:t xml:space="preserve">          colour</w:t>
            </w:r>
          </w:p>
        </w:tc>
        <w:tc>
          <w:tcPr>
            <w:tcW w:w="3003" w:type="dxa"/>
          </w:tcPr>
          <w:p w14:paraId="28E37503" w14:textId="6109D479" w:rsidR="00A924A5" w:rsidRDefault="00A924A5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390CB37B" w14:textId="7531903F" w:rsidR="00A924A5" w:rsidRDefault="00A924A5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A924A5" w14:paraId="6E7E3878" w14:textId="77777777" w:rsidTr="008223AB">
        <w:tc>
          <w:tcPr>
            <w:tcW w:w="3004" w:type="dxa"/>
          </w:tcPr>
          <w:p w14:paraId="2633205E" w14:textId="4639D086" w:rsidR="00A924A5" w:rsidRPr="00267586" w:rsidRDefault="00A924A5" w:rsidP="00F92FB4">
            <w:r w:rsidRPr="00267586">
              <w:t xml:space="preserve">          size</w:t>
            </w:r>
          </w:p>
        </w:tc>
        <w:tc>
          <w:tcPr>
            <w:tcW w:w="3003" w:type="dxa"/>
          </w:tcPr>
          <w:p w14:paraId="126D8DF8" w14:textId="51291B12" w:rsidR="00A924A5" w:rsidRDefault="00A924A5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0FEC1214" w14:textId="0977A465" w:rsidR="00A924A5" w:rsidRDefault="00A924A5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A924A5" w14:paraId="449364A6" w14:textId="77777777" w:rsidTr="008223AB">
        <w:tc>
          <w:tcPr>
            <w:tcW w:w="3004" w:type="dxa"/>
          </w:tcPr>
          <w:p w14:paraId="5B0DAD8B" w14:textId="04AA09D3" w:rsidR="00A924A5" w:rsidRDefault="00267586" w:rsidP="00F92FB4">
            <w:pPr>
              <w:rPr>
                <w:b/>
              </w:rPr>
            </w:pPr>
            <w:r>
              <w:rPr>
                <w:b/>
              </w:rPr>
              <w:t>Table row</w:t>
            </w:r>
          </w:p>
        </w:tc>
        <w:tc>
          <w:tcPr>
            <w:tcW w:w="3003" w:type="dxa"/>
          </w:tcPr>
          <w:p w14:paraId="36C78D55" w14:textId="77777777" w:rsidR="00A924A5" w:rsidRDefault="00A924A5" w:rsidP="00F92FB4">
            <w:pPr>
              <w:rPr>
                <w:b/>
              </w:rPr>
            </w:pPr>
          </w:p>
        </w:tc>
        <w:tc>
          <w:tcPr>
            <w:tcW w:w="3003" w:type="dxa"/>
          </w:tcPr>
          <w:p w14:paraId="2085B592" w14:textId="77777777" w:rsidR="00A924A5" w:rsidRDefault="00A924A5" w:rsidP="00F92FB4">
            <w:pPr>
              <w:rPr>
                <w:b/>
              </w:rPr>
            </w:pPr>
          </w:p>
        </w:tc>
      </w:tr>
      <w:tr w:rsidR="00A924A5" w14:paraId="11C85FB4" w14:textId="77777777" w:rsidTr="008223AB">
        <w:tc>
          <w:tcPr>
            <w:tcW w:w="3004" w:type="dxa"/>
          </w:tcPr>
          <w:p w14:paraId="716F2BFF" w14:textId="12F568C5" w:rsidR="00A924A5" w:rsidRPr="00267586" w:rsidRDefault="00267586" w:rsidP="00F92FB4">
            <w:r w:rsidRPr="00267586">
              <w:t xml:space="preserve">          Font</w:t>
            </w:r>
          </w:p>
        </w:tc>
        <w:tc>
          <w:tcPr>
            <w:tcW w:w="3003" w:type="dxa"/>
          </w:tcPr>
          <w:p w14:paraId="50F7DB4F" w14:textId="785D475D" w:rsidR="00A924A5" w:rsidRDefault="00267586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FA54156" w14:textId="505E2EC1" w:rsidR="00A924A5" w:rsidRDefault="00267586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67586" w14:paraId="6378CC9E" w14:textId="77777777" w:rsidTr="008223AB">
        <w:tc>
          <w:tcPr>
            <w:tcW w:w="3004" w:type="dxa"/>
          </w:tcPr>
          <w:p w14:paraId="792673AE" w14:textId="075D2D11" w:rsidR="00267586" w:rsidRPr="00267586" w:rsidRDefault="00267586" w:rsidP="00F92FB4">
            <w:r w:rsidRPr="00267586">
              <w:t xml:space="preserve">          colour</w:t>
            </w:r>
          </w:p>
        </w:tc>
        <w:tc>
          <w:tcPr>
            <w:tcW w:w="3003" w:type="dxa"/>
          </w:tcPr>
          <w:p w14:paraId="5330C6C8" w14:textId="2D87B8E4" w:rsidR="00267586" w:rsidRDefault="00267586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146C824" w14:textId="4834841F" w:rsidR="00267586" w:rsidRDefault="00267586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67586" w14:paraId="4392F721" w14:textId="77777777" w:rsidTr="008223AB">
        <w:tc>
          <w:tcPr>
            <w:tcW w:w="3004" w:type="dxa"/>
          </w:tcPr>
          <w:p w14:paraId="2A6C9D20" w14:textId="0C6998FC" w:rsidR="00267586" w:rsidRPr="00267586" w:rsidRDefault="00267586" w:rsidP="00F92FB4">
            <w:r w:rsidRPr="00267586">
              <w:t xml:space="preserve">          size</w:t>
            </w:r>
          </w:p>
        </w:tc>
        <w:tc>
          <w:tcPr>
            <w:tcW w:w="3003" w:type="dxa"/>
          </w:tcPr>
          <w:p w14:paraId="23D4A241" w14:textId="4ACCD147" w:rsidR="00267586" w:rsidRDefault="00267586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2F6151FC" w14:textId="21BD6338" w:rsidR="00267586" w:rsidRDefault="00267586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67586" w14:paraId="001F8BAE" w14:textId="77777777" w:rsidTr="008223AB">
        <w:tc>
          <w:tcPr>
            <w:tcW w:w="3004" w:type="dxa"/>
          </w:tcPr>
          <w:p w14:paraId="3F4A1709" w14:textId="657298D0" w:rsidR="00267586" w:rsidRPr="00267586" w:rsidRDefault="00267586" w:rsidP="00F92FB4">
            <w:r w:rsidRPr="00267586">
              <w:t xml:space="preserve">          height</w:t>
            </w:r>
          </w:p>
        </w:tc>
        <w:tc>
          <w:tcPr>
            <w:tcW w:w="3003" w:type="dxa"/>
          </w:tcPr>
          <w:p w14:paraId="18629468" w14:textId="2E857174" w:rsidR="00267586" w:rsidRDefault="00267586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8E40EFC" w14:textId="79941988" w:rsidR="00267586" w:rsidRDefault="00267586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E0989" w14:paraId="52551DC9" w14:textId="77777777" w:rsidTr="008223AB">
        <w:tc>
          <w:tcPr>
            <w:tcW w:w="3004" w:type="dxa"/>
          </w:tcPr>
          <w:p w14:paraId="7CA7439B" w14:textId="6A4D9A51" w:rsidR="005E0989" w:rsidRPr="005E0989" w:rsidRDefault="005E0989" w:rsidP="00F92FB4">
            <w:pPr>
              <w:rPr>
                <w:b/>
              </w:rPr>
            </w:pPr>
            <w:r w:rsidRPr="005E0989">
              <w:rPr>
                <w:b/>
              </w:rPr>
              <w:t>Total</w:t>
            </w:r>
          </w:p>
        </w:tc>
        <w:tc>
          <w:tcPr>
            <w:tcW w:w="3003" w:type="dxa"/>
          </w:tcPr>
          <w:p w14:paraId="37D99003" w14:textId="77777777" w:rsidR="005E0989" w:rsidRDefault="005E0989" w:rsidP="00F92FB4">
            <w:pPr>
              <w:rPr>
                <w:b/>
              </w:rPr>
            </w:pPr>
          </w:p>
        </w:tc>
        <w:tc>
          <w:tcPr>
            <w:tcW w:w="3003" w:type="dxa"/>
          </w:tcPr>
          <w:p w14:paraId="3076A2ED" w14:textId="77777777" w:rsidR="005E0989" w:rsidRDefault="005E0989" w:rsidP="00F92FB4">
            <w:pPr>
              <w:rPr>
                <w:b/>
              </w:rPr>
            </w:pPr>
          </w:p>
        </w:tc>
      </w:tr>
      <w:tr w:rsidR="005E0989" w14:paraId="7E1E6634" w14:textId="77777777" w:rsidTr="008223AB">
        <w:tc>
          <w:tcPr>
            <w:tcW w:w="3004" w:type="dxa"/>
          </w:tcPr>
          <w:p w14:paraId="0E22EDEF" w14:textId="78CA2D6B" w:rsidR="005E0989" w:rsidRPr="00267586" w:rsidRDefault="005E0989" w:rsidP="00F92FB4">
            <w:r>
              <w:t xml:space="preserve">          colour</w:t>
            </w:r>
          </w:p>
        </w:tc>
        <w:tc>
          <w:tcPr>
            <w:tcW w:w="3003" w:type="dxa"/>
          </w:tcPr>
          <w:p w14:paraId="6D0EA7B6" w14:textId="6CD26750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6644F2AB" w14:textId="622DBC72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E0989" w14:paraId="46BE65A6" w14:textId="77777777" w:rsidTr="008223AB">
        <w:tc>
          <w:tcPr>
            <w:tcW w:w="3004" w:type="dxa"/>
          </w:tcPr>
          <w:p w14:paraId="21F8017A" w14:textId="573483D1" w:rsidR="005E0989" w:rsidRPr="00267586" w:rsidRDefault="005E0989" w:rsidP="00F92FB4">
            <w:r>
              <w:t xml:space="preserve">          font</w:t>
            </w:r>
          </w:p>
        </w:tc>
        <w:tc>
          <w:tcPr>
            <w:tcW w:w="3003" w:type="dxa"/>
          </w:tcPr>
          <w:p w14:paraId="425D68D5" w14:textId="5ED25E86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148B801C" w14:textId="0FA349A5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E0989" w14:paraId="51ECBE19" w14:textId="77777777" w:rsidTr="008223AB">
        <w:tc>
          <w:tcPr>
            <w:tcW w:w="3004" w:type="dxa"/>
          </w:tcPr>
          <w:p w14:paraId="146B1539" w14:textId="501EB9A9" w:rsidR="005E0989" w:rsidRPr="00267586" w:rsidRDefault="005E0989" w:rsidP="00F92FB4">
            <w:r>
              <w:lastRenderedPageBreak/>
              <w:t xml:space="preserve">            size</w:t>
            </w:r>
          </w:p>
        </w:tc>
        <w:tc>
          <w:tcPr>
            <w:tcW w:w="3003" w:type="dxa"/>
          </w:tcPr>
          <w:p w14:paraId="6B19F7AF" w14:textId="47811B43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5E3FD574" w14:textId="064CE575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E0989" w14:paraId="62C152EB" w14:textId="77777777" w:rsidTr="008223AB">
        <w:tc>
          <w:tcPr>
            <w:tcW w:w="3004" w:type="dxa"/>
          </w:tcPr>
          <w:p w14:paraId="6C4E197B" w14:textId="2B4E7D30" w:rsidR="005E0989" w:rsidRDefault="005E0989" w:rsidP="00F92FB4">
            <w:r>
              <w:t xml:space="preserve">           </w:t>
            </w:r>
            <w:r w:rsidR="00C25760">
              <w:t>position</w:t>
            </w:r>
          </w:p>
        </w:tc>
        <w:tc>
          <w:tcPr>
            <w:tcW w:w="3003" w:type="dxa"/>
          </w:tcPr>
          <w:p w14:paraId="0B346E16" w14:textId="3EFFB859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756FF2C4" w14:textId="4F0B7AEA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E0989" w14:paraId="2865745B" w14:textId="77777777" w:rsidTr="008223AB">
        <w:tc>
          <w:tcPr>
            <w:tcW w:w="3004" w:type="dxa"/>
          </w:tcPr>
          <w:p w14:paraId="760D8CDE" w14:textId="50FBF427" w:rsidR="005E0989" w:rsidRPr="003D56DE" w:rsidRDefault="00C25760" w:rsidP="00F92FB4">
            <w:r w:rsidRPr="003D56DE">
              <w:rPr>
                <w:b/>
              </w:rPr>
              <w:t xml:space="preserve">          </w:t>
            </w:r>
            <w:r w:rsidRPr="003D56DE">
              <w:t xml:space="preserve"> border</w:t>
            </w:r>
          </w:p>
        </w:tc>
        <w:tc>
          <w:tcPr>
            <w:tcW w:w="3003" w:type="dxa"/>
          </w:tcPr>
          <w:p w14:paraId="00E22A25" w14:textId="73501475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7F778CE7" w14:textId="067752CE" w:rsidR="005E0989" w:rsidRDefault="00C25760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3D56DE" w14:paraId="62E95B8B" w14:textId="77777777" w:rsidTr="008223AB">
        <w:tc>
          <w:tcPr>
            <w:tcW w:w="3004" w:type="dxa"/>
          </w:tcPr>
          <w:p w14:paraId="6B2323A9" w14:textId="11205DEB" w:rsidR="003D56DE" w:rsidRPr="003D56DE" w:rsidRDefault="003D56DE" w:rsidP="00F92FB4">
            <w:pPr>
              <w:rPr>
                <w:b/>
              </w:rPr>
            </w:pPr>
            <w:r w:rsidRPr="003D56DE">
              <w:rPr>
                <w:b/>
              </w:rPr>
              <w:t>Rows hover colour</w:t>
            </w:r>
          </w:p>
        </w:tc>
        <w:tc>
          <w:tcPr>
            <w:tcW w:w="3003" w:type="dxa"/>
          </w:tcPr>
          <w:p w14:paraId="3E1BE9EE" w14:textId="21BFC2AF" w:rsidR="003D56DE" w:rsidRDefault="003D56DE" w:rsidP="00F92FB4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003" w:type="dxa"/>
          </w:tcPr>
          <w:p w14:paraId="4FEA19B7" w14:textId="549C83E5" w:rsidR="003D56DE" w:rsidRDefault="003D56DE" w:rsidP="00F92FB4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14:paraId="43844E87" w14:textId="77777777" w:rsidR="008223AB" w:rsidRPr="008223AB" w:rsidRDefault="008223AB">
      <w:pPr>
        <w:rPr>
          <w:b/>
        </w:rPr>
      </w:pPr>
      <w:bookmarkStart w:id="0" w:name="_GoBack"/>
      <w:bookmarkEnd w:id="0"/>
    </w:p>
    <w:sectPr w:rsidR="008223AB" w:rsidRPr="008223AB" w:rsidSect="005E2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F7"/>
    <w:rsid w:val="001807DA"/>
    <w:rsid w:val="00267586"/>
    <w:rsid w:val="003D56DE"/>
    <w:rsid w:val="00597888"/>
    <w:rsid w:val="005E0989"/>
    <w:rsid w:val="005E27F7"/>
    <w:rsid w:val="008223AB"/>
    <w:rsid w:val="009367F0"/>
    <w:rsid w:val="00A924A5"/>
    <w:rsid w:val="00B91D22"/>
    <w:rsid w:val="00C25760"/>
    <w:rsid w:val="00C44512"/>
    <w:rsid w:val="00F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6CA0"/>
  <w15:chartTrackingRefBased/>
  <w15:docId w15:val="{0A8039B9-C1CA-2B41-A38E-2FA31D72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Vizlib Table Vs Qlik Native Table.docx</Template>
  <TotalTime>1477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Chawda</dc:creator>
  <cp:keywords/>
  <dc:description/>
  <cp:lastModifiedBy>Kushal Chawda</cp:lastModifiedBy>
  <cp:revision>11</cp:revision>
  <dcterms:created xsi:type="dcterms:W3CDTF">2019-04-12T12:52:00Z</dcterms:created>
  <dcterms:modified xsi:type="dcterms:W3CDTF">2019-05-14T15:23:00Z</dcterms:modified>
</cp:coreProperties>
</file>